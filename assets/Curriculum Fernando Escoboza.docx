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30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B50A3E" w:rsidRPr="004C6099" w14:paraId="60BBAE05" w14:textId="77777777" w:rsidTr="00B50A3E">
        <w:trPr>
          <w:trHeight w:val="2790"/>
        </w:trPr>
        <w:tc>
          <w:tcPr>
            <w:tcW w:w="3600" w:type="dxa"/>
            <w:vAlign w:val="bottom"/>
          </w:tcPr>
          <w:p w14:paraId="1F191729" w14:textId="0B372D94" w:rsidR="00B50A3E" w:rsidRPr="0059649E" w:rsidRDefault="00B50A3E" w:rsidP="00B50A3E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209A42BC" w14:textId="77777777" w:rsidR="00B50A3E" w:rsidRPr="00374761" w:rsidRDefault="00B50A3E" w:rsidP="00B50A3E">
            <w:pPr>
              <w:tabs>
                <w:tab w:val="left" w:pos="990"/>
              </w:tabs>
              <w:rPr>
                <w:sz w:val="48"/>
                <w:szCs w:val="48"/>
              </w:rPr>
            </w:pPr>
          </w:p>
        </w:tc>
        <w:tc>
          <w:tcPr>
            <w:tcW w:w="6470" w:type="dxa"/>
            <w:vAlign w:val="bottom"/>
          </w:tcPr>
          <w:p w14:paraId="4417D10D" w14:textId="3F87CCBC" w:rsidR="00B50A3E" w:rsidRPr="00374761" w:rsidRDefault="00B50A3E" w:rsidP="00374761">
            <w:pPr>
              <w:pStyle w:val="Ttulo"/>
              <w:rPr>
                <w:sz w:val="48"/>
                <w:szCs w:val="48"/>
              </w:rPr>
            </w:pPr>
            <w:r w:rsidRPr="00374761">
              <w:rPr>
                <w:sz w:val="48"/>
                <w:szCs w:val="48"/>
              </w:rPr>
              <w:t>FErnando de jesus escoboza martinez</w:t>
            </w:r>
          </w:p>
        </w:tc>
      </w:tr>
      <w:tr w:rsidR="00B50A3E" w:rsidRPr="0059649E" w14:paraId="3258BE33" w14:textId="77777777" w:rsidTr="00B50A3E">
        <w:tc>
          <w:tcPr>
            <w:tcW w:w="3600" w:type="dxa"/>
          </w:tcPr>
          <w:p w14:paraId="5CE57154" w14:textId="4E085956" w:rsidR="008F3148" w:rsidRDefault="008F3148" w:rsidP="00B50A3E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3158166E" wp14:editId="5910CA69">
                  <wp:extent cx="2193116" cy="1380392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435" cy="138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BD357" w14:textId="622B3CB2" w:rsidR="008F3148" w:rsidRDefault="008F3148" w:rsidP="00B50A3E">
            <w:pPr>
              <w:pStyle w:val="Ttulo3"/>
            </w:pPr>
          </w:p>
          <w:sdt>
            <w:sdtPr>
              <w:rPr>
                <w:sz w:val="20"/>
                <w:szCs w:val="20"/>
              </w:rPr>
              <w:id w:val="-1954003311"/>
              <w:placeholder>
                <w:docPart w:val="B685ABAC7BA2469599844FF7F44C6553"/>
              </w:placeholder>
              <w:temporary/>
              <w:showingPlcHdr/>
              <w15:appearance w15:val="hidden"/>
            </w:sdtPr>
            <w:sdtEndPr/>
            <w:sdtContent>
              <w:p w14:paraId="42418F86" w14:textId="36B781D0" w:rsidR="00B50A3E" w:rsidRPr="004B7652" w:rsidRDefault="00B50A3E" w:rsidP="00B50A3E">
                <w:pPr>
                  <w:pStyle w:val="Ttulo3"/>
                  <w:rPr>
                    <w:sz w:val="20"/>
                    <w:szCs w:val="20"/>
                  </w:rPr>
                </w:pPr>
                <w:r w:rsidRPr="004B7652">
                  <w:rPr>
                    <w:sz w:val="20"/>
                    <w:szCs w:val="20"/>
                    <w:lang w:bidi="es-ES"/>
                  </w:rPr>
                  <w:t>Contacto</w:t>
                </w:r>
              </w:p>
            </w:sdtContent>
          </w:sdt>
          <w:p w14:paraId="37B10B59" w14:textId="65028DDD" w:rsidR="00374761" w:rsidRPr="004B7652" w:rsidRDefault="00374761" w:rsidP="00374761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Dirección:</w:t>
            </w:r>
          </w:p>
          <w:p w14:paraId="6E67C39D" w14:textId="18EC5ED8" w:rsidR="00374761" w:rsidRPr="004B7652" w:rsidRDefault="00374761" w:rsidP="00374761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Santiago de los Caballeros, Republica Dominicana</w:t>
            </w:r>
          </w:p>
          <w:p w14:paraId="3EFF3399" w14:textId="77777777" w:rsidR="00374761" w:rsidRPr="004B7652" w:rsidRDefault="00374761" w:rsidP="00374761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1111563247"/>
              <w:placeholder>
                <w:docPart w:val="0257D0E221C4458AB3996CF5727B8A81"/>
              </w:placeholder>
              <w:temporary/>
              <w:showingPlcHdr/>
              <w15:appearance w15:val="hidden"/>
            </w:sdtPr>
            <w:sdtEndPr/>
            <w:sdtContent>
              <w:p w14:paraId="682BD00F" w14:textId="05457917" w:rsidR="00B50A3E" w:rsidRPr="004B7652" w:rsidRDefault="00B50A3E" w:rsidP="00B50A3E">
                <w:pPr>
                  <w:rPr>
                    <w:sz w:val="20"/>
                    <w:szCs w:val="20"/>
                  </w:rPr>
                </w:pPr>
                <w:r w:rsidRPr="004B7652">
                  <w:rPr>
                    <w:sz w:val="20"/>
                    <w:szCs w:val="20"/>
                    <w:lang w:bidi="es-ES"/>
                  </w:rPr>
                  <w:t>TELÉFONO:</w:t>
                </w:r>
              </w:p>
            </w:sdtContent>
          </w:sdt>
          <w:p w14:paraId="73D9BB1E" w14:textId="36A33DC9" w:rsidR="00B50A3E" w:rsidRPr="004B7652" w:rsidRDefault="00347C38" w:rsidP="00B50A3E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849-655-3015</w:t>
            </w:r>
          </w:p>
          <w:p w14:paraId="02EC6EC7" w14:textId="77777777" w:rsidR="00B50A3E" w:rsidRPr="004B7652" w:rsidRDefault="00B50A3E" w:rsidP="00B50A3E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67859272"/>
              <w:placeholder>
                <w:docPart w:val="0CC92A39AE5C4471B0634CB456661EDC"/>
              </w:placeholder>
              <w:temporary/>
              <w:showingPlcHdr/>
              <w15:appearance w15:val="hidden"/>
            </w:sdtPr>
            <w:sdtEndPr/>
            <w:sdtContent>
              <w:p w14:paraId="43628BF4" w14:textId="77777777" w:rsidR="00B50A3E" w:rsidRPr="004B7652" w:rsidRDefault="00B50A3E" w:rsidP="00B50A3E">
                <w:pPr>
                  <w:rPr>
                    <w:sz w:val="20"/>
                    <w:szCs w:val="20"/>
                  </w:rPr>
                </w:pPr>
                <w:r w:rsidRPr="004B7652">
                  <w:rPr>
                    <w:sz w:val="20"/>
                    <w:szCs w:val="20"/>
                    <w:lang w:bidi="es-ES"/>
                  </w:rPr>
                  <w:t>SITIO WEB:</w:t>
                </w:r>
              </w:p>
            </w:sdtContent>
          </w:sdt>
          <w:p w14:paraId="02966F83" w14:textId="1757D080" w:rsidR="00374761" w:rsidRPr="004B7652" w:rsidRDefault="00D933FD" w:rsidP="00B50A3E">
            <w:pPr>
              <w:rPr>
                <w:sz w:val="20"/>
                <w:szCs w:val="20"/>
              </w:rPr>
            </w:pPr>
            <w:hyperlink r:id="rId10" w:history="1">
              <w:r w:rsidR="00374761" w:rsidRPr="004B7652">
                <w:rPr>
                  <w:rStyle w:val="Hipervnculo"/>
                  <w:sz w:val="20"/>
                  <w:szCs w:val="20"/>
                </w:rPr>
                <w:t>https://fernandoescoboza.github.io/Curriculum-Vitae-Fernando-Escoboza-/</w:t>
              </w:r>
            </w:hyperlink>
          </w:p>
          <w:p w14:paraId="2FEC9AF0" w14:textId="77777777" w:rsidR="00B50A3E" w:rsidRPr="004B7652" w:rsidRDefault="00B50A3E" w:rsidP="00B50A3E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F314AF71151A4B05A810A037654B0A85"/>
              </w:placeholder>
              <w:temporary/>
              <w:showingPlcHdr/>
              <w15:appearance w15:val="hidden"/>
            </w:sdtPr>
            <w:sdtEndPr/>
            <w:sdtContent>
              <w:p w14:paraId="2300B28B" w14:textId="77777777" w:rsidR="00B50A3E" w:rsidRPr="004B7652" w:rsidRDefault="00B50A3E" w:rsidP="00B50A3E">
                <w:pPr>
                  <w:rPr>
                    <w:sz w:val="20"/>
                    <w:szCs w:val="20"/>
                  </w:rPr>
                </w:pPr>
                <w:r w:rsidRPr="004B7652">
                  <w:rPr>
                    <w:sz w:val="20"/>
                    <w:szCs w:val="20"/>
                    <w:lang w:bidi="es-ES"/>
                  </w:rPr>
                  <w:t>CORREO ELECTRÓNICO:</w:t>
                </w:r>
              </w:p>
            </w:sdtContent>
          </w:sdt>
          <w:p w14:paraId="6CCE51AA" w14:textId="1BD59D2A" w:rsidR="00B50A3E" w:rsidRPr="004B7652" w:rsidRDefault="00347C38" w:rsidP="00B50A3E">
            <w:pPr>
              <w:rPr>
                <w:rStyle w:val="Hipervnculo"/>
                <w:sz w:val="20"/>
                <w:szCs w:val="20"/>
              </w:rPr>
            </w:pPr>
            <w:r w:rsidRPr="004B7652">
              <w:rPr>
                <w:color w:val="B85A22" w:themeColor="accent2" w:themeShade="BF"/>
                <w:sz w:val="20"/>
                <w:szCs w:val="20"/>
                <w:u w:val="single"/>
              </w:rPr>
              <w:t>fernandoescoboza21@gmail.com</w:t>
            </w:r>
          </w:p>
          <w:p w14:paraId="421FD86D" w14:textId="5F611EAA" w:rsidR="00B50A3E" w:rsidRPr="004B7652" w:rsidRDefault="00B50A3E" w:rsidP="00B50A3E">
            <w:pPr>
              <w:rPr>
                <w:sz w:val="20"/>
                <w:szCs w:val="20"/>
              </w:rPr>
            </w:pPr>
          </w:p>
          <w:p w14:paraId="1973178D" w14:textId="776BBF7D" w:rsidR="00347C38" w:rsidRPr="004B7652" w:rsidRDefault="00EF0854" w:rsidP="00347C38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LinkedIn</w:t>
            </w:r>
            <w:r w:rsidR="00374761" w:rsidRPr="004B7652">
              <w:rPr>
                <w:sz w:val="20"/>
                <w:szCs w:val="20"/>
              </w:rPr>
              <w:t>:</w:t>
            </w:r>
          </w:p>
          <w:p w14:paraId="2BE2418A" w14:textId="37781CEF" w:rsidR="00347C38" w:rsidRPr="004B7652" w:rsidRDefault="00D933FD" w:rsidP="00B50A3E">
            <w:pPr>
              <w:rPr>
                <w:sz w:val="20"/>
                <w:szCs w:val="20"/>
              </w:rPr>
            </w:pPr>
            <w:hyperlink r:id="rId11" w:history="1">
              <w:r w:rsidR="00374761" w:rsidRPr="004B7652">
                <w:rPr>
                  <w:rStyle w:val="Hipervnculo"/>
                  <w:sz w:val="20"/>
                  <w:szCs w:val="20"/>
                </w:rPr>
                <w:t>https://www.linkedin.com/in/fernando-escoboza-3b1171195/</w:t>
              </w:r>
            </w:hyperlink>
          </w:p>
          <w:p w14:paraId="34E7E931" w14:textId="77777777" w:rsidR="00374761" w:rsidRPr="004B7652" w:rsidRDefault="00374761" w:rsidP="00B50A3E">
            <w:pPr>
              <w:rPr>
                <w:sz w:val="20"/>
                <w:szCs w:val="20"/>
              </w:rPr>
            </w:pPr>
          </w:p>
          <w:p w14:paraId="19AB2DFE" w14:textId="341F2639" w:rsidR="00347C38" w:rsidRPr="004B7652" w:rsidRDefault="00374761" w:rsidP="00347C38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GitHub:</w:t>
            </w:r>
          </w:p>
          <w:p w14:paraId="24CC0E24" w14:textId="2D054E08" w:rsidR="00347C38" w:rsidRPr="004B7652" w:rsidRDefault="00D933FD" w:rsidP="00347C38">
            <w:pPr>
              <w:rPr>
                <w:sz w:val="20"/>
                <w:szCs w:val="20"/>
              </w:rPr>
            </w:pPr>
            <w:hyperlink r:id="rId12" w:history="1">
              <w:r w:rsidR="00374761" w:rsidRPr="004B7652">
                <w:rPr>
                  <w:rStyle w:val="Hipervnculo"/>
                  <w:sz w:val="20"/>
                  <w:szCs w:val="20"/>
                </w:rPr>
                <w:t>https://github.com/FernandoEscoboza</w:t>
              </w:r>
            </w:hyperlink>
          </w:p>
          <w:p w14:paraId="30E051C6" w14:textId="77777777" w:rsidR="00374761" w:rsidRPr="004B7652" w:rsidRDefault="00374761" w:rsidP="00347C38">
            <w:pPr>
              <w:rPr>
                <w:sz w:val="20"/>
                <w:szCs w:val="20"/>
              </w:rPr>
            </w:pPr>
          </w:p>
          <w:p w14:paraId="7BCF3764" w14:textId="77777777" w:rsidR="008F3148" w:rsidRPr="004B7652" w:rsidRDefault="008F3148" w:rsidP="008F3148">
            <w:pPr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Referencias:</w:t>
            </w:r>
          </w:p>
          <w:p w14:paraId="578CEB3E" w14:textId="65702F5B" w:rsidR="008F3148" w:rsidRPr="004B7652" w:rsidRDefault="008F3148" w:rsidP="008F3148">
            <w:pPr>
              <w:spacing w:after="120"/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 xml:space="preserve">Clara Tolentino 809-815-0480 </w:t>
            </w:r>
          </w:p>
          <w:p w14:paraId="5429835D" w14:textId="77777777" w:rsidR="008F3148" w:rsidRPr="004B7652" w:rsidRDefault="008F3148" w:rsidP="008F3148">
            <w:pPr>
              <w:spacing w:after="120"/>
              <w:rPr>
                <w:sz w:val="20"/>
                <w:szCs w:val="20"/>
              </w:rPr>
            </w:pPr>
            <w:r w:rsidRPr="004B7652">
              <w:rPr>
                <w:sz w:val="20"/>
                <w:szCs w:val="20"/>
              </w:rPr>
              <w:t>Onet Rojas     829-558-1075</w:t>
            </w:r>
          </w:p>
          <w:p w14:paraId="1CD79245" w14:textId="14CD7295" w:rsidR="00B50A3E" w:rsidRPr="0059649E" w:rsidRDefault="00B50A3E" w:rsidP="00B50A3E"/>
        </w:tc>
        <w:tc>
          <w:tcPr>
            <w:tcW w:w="720" w:type="dxa"/>
          </w:tcPr>
          <w:p w14:paraId="15131B37" w14:textId="77777777" w:rsidR="00B50A3E" w:rsidRPr="0059649E" w:rsidRDefault="00B50A3E" w:rsidP="00B50A3E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37CA12C02E34117BCD5343CE26B948B"/>
              </w:placeholder>
              <w:temporary/>
              <w:showingPlcHdr/>
              <w15:appearance w15:val="hidden"/>
            </w:sdtPr>
            <w:sdtEndPr/>
            <w:sdtContent>
              <w:p w14:paraId="1907BEA9" w14:textId="77777777" w:rsidR="00B50A3E" w:rsidRPr="0059649E" w:rsidRDefault="00B50A3E" w:rsidP="00B50A3E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592A1D47" w14:textId="77777777" w:rsidR="00B50A3E" w:rsidRPr="00374761" w:rsidRDefault="00B50A3E" w:rsidP="00B50A3E">
            <w:pPr>
              <w:pStyle w:val="Ttulo4"/>
              <w:rPr>
                <w:sz w:val="20"/>
                <w:szCs w:val="20"/>
              </w:rPr>
            </w:pPr>
            <w:r w:rsidRPr="00374761">
              <w:rPr>
                <w:sz w:val="20"/>
                <w:szCs w:val="20"/>
              </w:rPr>
              <w:t>Universidad Dominicana O&amp;M.</w:t>
            </w:r>
          </w:p>
          <w:p w14:paraId="3FB21C5D" w14:textId="207CAC88" w:rsidR="00B50A3E" w:rsidRPr="00374761" w:rsidRDefault="00B50A3E" w:rsidP="00B50A3E">
            <w:pPr>
              <w:pStyle w:val="Fecha"/>
              <w:rPr>
                <w:sz w:val="20"/>
                <w:szCs w:val="20"/>
              </w:rPr>
            </w:pPr>
            <w:r w:rsidRPr="00374761">
              <w:rPr>
                <w:sz w:val="20"/>
                <w:szCs w:val="20"/>
              </w:rPr>
              <w:t>2020</w:t>
            </w:r>
            <w:r w:rsidRPr="00374761">
              <w:rPr>
                <w:sz w:val="20"/>
                <w:szCs w:val="20"/>
                <w:lang w:bidi="es-ES"/>
              </w:rPr>
              <w:t xml:space="preserve"> - </w:t>
            </w:r>
            <w:r w:rsidR="005513F9">
              <w:rPr>
                <w:sz w:val="20"/>
                <w:szCs w:val="24"/>
              </w:rPr>
              <w:t>hasta la actualidad</w:t>
            </w:r>
          </w:p>
          <w:p w14:paraId="2EF6E105" w14:textId="77777777" w:rsidR="00B50A3E" w:rsidRPr="00374761" w:rsidRDefault="00B50A3E" w:rsidP="00B50A3E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 w:rsidRPr="00374761">
              <w:rPr>
                <w:sz w:val="20"/>
                <w:szCs w:val="20"/>
              </w:rPr>
              <w:t>Estudiante de Ingeniería en Sistemas Computacionales.</w:t>
            </w:r>
          </w:p>
          <w:p w14:paraId="5023505C" w14:textId="77777777" w:rsidR="00B50A3E" w:rsidRPr="00374761" w:rsidRDefault="00B50A3E" w:rsidP="00B50A3E">
            <w:pPr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  <w:lang w:bidi="es-ES"/>
              </w:rPr>
              <w:t xml:space="preserve"> </w:t>
            </w:r>
          </w:p>
          <w:p w14:paraId="75CEC790" w14:textId="77777777" w:rsidR="00B50A3E" w:rsidRPr="00374761" w:rsidRDefault="00B50A3E" w:rsidP="00B50A3E">
            <w:pPr>
              <w:pStyle w:val="Ttulo4"/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Instituto Nacional de Formación Técnico Profesional (INFOTEP).</w:t>
            </w:r>
          </w:p>
          <w:p w14:paraId="18CADFF8" w14:textId="77777777" w:rsidR="00B50A3E" w:rsidRPr="00374761" w:rsidRDefault="00B50A3E" w:rsidP="00B50A3E">
            <w:pPr>
              <w:pStyle w:val="Fecha"/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2017-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  <w:r w:rsidRPr="00374761">
              <w:rPr>
                <w:sz w:val="20"/>
                <w:szCs w:val="24"/>
              </w:rPr>
              <w:t>2019</w:t>
            </w:r>
          </w:p>
          <w:p w14:paraId="39FEDBED" w14:textId="77777777" w:rsidR="00B50A3E" w:rsidRPr="00374761" w:rsidRDefault="00B50A3E" w:rsidP="00B50A3E">
            <w:pPr>
              <w:rPr>
                <w:sz w:val="20"/>
                <w:szCs w:val="24"/>
                <w:lang w:bidi="es-ES"/>
              </w:rPr>
            </w:pPr>
            <w:r w:rsidRPr="00374761">
              <w:rPr>
                <w:sz w:val="20"/>
                <w:szCs w:val="24"/>
              </w:rPr>
              <w:t>Técnico Profesional en Informática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</w:p>
          <w:p w14:paraId="0147DABC" w14:textId="5680B2A4" w:rsidR="00B50A3E" w:rsidRPr="00EF0854" w:rsidRDefault="00EF0854" w:rsidP="00EF0854">
            <w:pPr>
              <w:pStyle w:val="Ttulo2"/>
              <w:rPr>
                <w:rFonts w:eastAsiaTheme="minorEastAsia" w:cstheme="minorBidi"/>
                <w:sz w:val="18"/>
                <w:szCs w:val="22"/>
              </w:rPr>
            </w:pPr>
            <w:r>
              <w:t>Otros estudios</w:t>
            </w:r>
          </w:p>
          <w:p w14:paraId="1E210AE7" w14:textId="54D21838" w:rsidR="0024418B" w:rsidRPr="0024418B" w:rsidRDefault="0024418B" w:rsidP="0024418B">
            <w:pPr>
              <w:spacing w:line="235" w:lineRule="atLeast"/>
              <w:rPr>
                <w:b/>
                <w:bCs/>
                <w:lang w:val="es-DO"/>
              </w:rPr>
            </w:pPr>
            <w:r w:rsidRPr="0024418B">
              <w:rPr>
                <w:b/>
                <w:bCs/>
                <w:lang w:val="es-DO"/>
              </w:rPr>
              <w:t>Instituto Nacional de Formación Técnico Profesional (INFOTEP).</w:t>
            </w:r>
          </w:p>
          <w:p w14:paraId="08089785" w14:textId="4BDAA60C" w:rsidR="0024418B" w:rsidRDefault="0024418B" w:rsidP="0024418B">
            <w:pPr>
              <w:spacing w:line="235" w:lineRule="atLeast"/>
              <w:rPr>
                <w:lang w:val="es-DO"/>
              </w:rPr>
            </w:pPr>
            <w:r>
              <w:rPr>
                <w:lang w:val="es-DO"/>
              </w:rPr>
              <w:t>2020</w:t>
            </w:r>
          </w:p>
          <w:p w14:paraId="4CA98B54" w14:textId="70C11409" w:rsidR="0024418B" w:rsidRDefault="0024418B" w:rsidP="0024418B">
            <w:pPr>
              <w:spacing w:line="235" w:lineRule="atLeast"/>
              <w:rPr>
                <w:rStyle w:val="Hipervnculo"/>
                <w:lang w:val="es-DO"/>
              </w:rPr>
            </w:pPr>
            <w:r w:rsidRPr="002D49F4">
              <w:rPr>
                <w:lang w:val="es-DO"/>
              </w:rPr>
              <w:t xml:space="preserve">EXCEL ENTERMEDIO Y AVANZADO - </w:t>
            </w:r>
            <w:hyperlink r:id="rId13" w:history="1">
              <w:r w:rsidRPr="002D49F4">
                <w:rPr>
                  <w:rStyle w:val="Hipervnculo"/>
                  <w:lang w:val="es-DO"/>
                </w:rPr>
                <w:t>Cert</w:t>
              </w:r>
              <w:r w:rsidRPr="002D49F4">
                <w:rPr>
                  <w:rStyle w:val="Hipervnculo"/>
                  <w:lang w:val="es-DO"/>
                </w:rPr>
                <w:t>i</w:t>
              </w:r>
              <w:r w:rsidRPr="002D49F4">
                <w:rPr>
                  <w:rStyle w:val="Hipervnculo"/>
                  <w:lang w:val="es-DO"/>
                </w:rPr>
                <w:t>ficado</w:t>
              </w:r>
            </w:hyperlink>
          </w:p>
          <w:p w14:paraId="3A2A8485" w14:textId="77777777" w:rsidR="0024418B" w:rsidRPr="008F30A7" w:rsidRDefault="0024418B" w:rsidP="0024418B">
            <w:pPr>
              <w:spacing w:line="235" w:lineRule="atLeast"/>
            </w:pPr>
          </w:p>
          <w:p w14:paraId="3C9F0449" w14:textId="04C811B5" w:rsidR="00B50A3E" w:rsidRPr="00374761" w:rsidRDefault="00B50A3E" w:rsidP="00B50A3E">
            <w:pPr>
              <w:pStyle w:val="Fecha"/>
              <w:rPr>
                <w:b/>
                <w:sz w:val="20"/>
                <w:szCs w:val="24"/>
              </w:rPr>
            </w:pPr>
            <w:r w:rsidRPr="00374761">
              <w:rPr>
                <w:b/>
                <w:sz w:val="20"/>
                <w:szCs w:val="24"/>
              </w:rPr>
              <w:t>Universidad Apec (UNAPEC).</w:t>
            </w:r>
          </w:p>
          <w:p w14:paraId="3B7441E2" w14:textId="77777777" w:rsidR="00B50A3E" w:rsidRPr="00374761" w:rsidRDefault="00B50A3E" w:rsidP="00B50A3E">
            <w:pPr>
              <w:pStyle w:val="Fecha"/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2019</w:t>
            </w:r>
          </w:p>
          <w:p w14:paraId="7610467A" w14:textId="6B1E5CC5" w:rsidR="00B50A3E" w:rsidRDefault="00B50A3E" w:rsidP="00B50A3E">
            <w:pPr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 xml:space="preserve">Diplomado Web </w:t>
            </w:r>
            <w:r w:rsidR="00EF0854" w:rsidRPr="00374761">
              <w:rPr>
                <w:sz w:val="20"/>
                <w:szCs w:val="24"/>
              </w:rPr>
              <w:t>JavaScript</w:t>
            </w:r>
          </w:p>
          <w:p w14:paraId="06D9E8B5" w14:textId="77777777" w:rsidR="0024418B" w:rsidRDefault="0024418B" w:rsidP="00B50A3E">
            <w:pPr>
              <w:rPr>
                <w:sz w:val="20"/>
                <w:szCs w:val="24"/>
              </w:rPr>
            </w:pPr>
          </w:p>
          <w:p w14:paraId="37360907" w14:textId="2F0535CC" w:rsidR="0024418B" w:rsidRPr="0024418B" w:rsidRDefault="0024418B" w:rsidP="00B50A3E">
            <w:pPr>
              <w:rPr>
                <w:b/>
                <w:bCs/>
                <w:sz w:val="20"/>
                <w:szCs w:val="24"/>
              </w:rPr>
            </w:pPr>
            <w:r w:rsidRPr="0024418B">
              <w:rPr>
                <w:b/>
                <w:bCs/>
                <w:sz w:val="20"/>
                <w:szCs w:val="24"/>
              </w:rPr>
              <w:t>Instituto Nacional de Formación Técnico Profesional (INFOTEP).</w:t>
            </w:r>
          </w:p>
          <w:p w14:paraId="02BAB7E2" w14:textId="4B615126" w:rsidR="00133593" w:rsidRDefault="00133593" w:rsidP="00B50A3E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2018</w:t>
            </w:r>
          </w:p>
          <w:p w14:paraId="07DEFACA" w14:textId="6F72EADB" w:rsidR="005A656D" w:rsidRDefault="005A656D" w:rsidP="005A656D">
            <w:pPr>
              <w:spacing w:line="235" w:lineRule="atLeast"/>
              <w:rPr>
                <w:rStyle w:val="Hipervnculo"/>
                <w:lang w:val="es-DO"/>
              </w:rPr>
            </w:pPr>
            <w:r w:rsidRPr="00946517">
              <w:rPr>
                <w:lang w:val="es-DO"/>
              </w:rPr>
              <w:t xml:space="preserve">INGLES TECNICO APLICADO PARA INFORMATICA </w:t>
            </w:r>
            <w:r>
              <w:rPr>
                <w:lang w:val="es-DO"/>
              </w:rPr>
              <w:t xml:space="preserve">- </w:t>
            </w:r>
            <w:hyperlink r:id="rId14" w:history="1">
              <w:r>
                <w:rPr>
                  <w:rStyle w:val="Hipervnculo"/>
                  <w:lang w:val="es-DO"/>
                </w:rPr>
                <w:t>Cert</w:t>
              </w:r>
              <w:r>
                <w:rPr>
                  <w:rStyle w:val="Hipervnculo"/>
                  <w:lang w:val="es-DO"/>
                </w:rPr>
                <w:t>i</w:t>
              </w:r>
              <w:r>
                <w:rPr>
                  <w:rStyle w:val="Hipervnculo"/>
                  <w:lang w:val="es-DO"/>
                </w:rPr>
                <w:t xml:space="preserve">ficado </w:t>
              </w:r>
            </w:hyperlink>
          </w:p>
          <w:p w14:paraId="26A8BB69" w14:textId="5BA3DB61" w:rsidR="00133593" w:rsidRDefault="00133593" w:rsidP="005A656D">
            <w:pPr>
              <w:spacing w:line="235" w:lineRule="atLeast"/>
              <w:rPr>
                <w:lang w:val="es-DO"/>
              </w:rPr>
            </w:pPr>
            <w:r>
              <w:rPr>
                <w:lang w:val="es-DO"/>
              </w:rPr>
              <w:t>2017</w:t>
            </w:r>
          </w:p>
          <w:p w14:paraId="5621B9E7" w14:textId="23EF40EB" w:rsidR="00133593" w:rsidRPr="0024418B" w:rsidRDefault="005A656D" w:rsidP="005A656D">
            <w:pPr>
              <w:spacing w:line="235" w:lineRule="atLeast"/>
              <w:rPr>
                <w:color w:val="B85A22" w:themeColor="accent2" w:themeShade="BF"/>
                <w:u w:val="single"/>
                <w:lang w:val="es-DO"/>
              </w:rPr>
            </w:pPr>
            <w:r w:rsidRPr="002F4EE8">
              <w:rPr>
                <w:lang w:val="es-DO"/>
              </w:rPr>
              <w:t xml:space="preserve">PROGRAMADOR VISUAL - </w:t>
            </w:r>
            <w:hyperlink r:id="rId15" w:history="1">
              <w:r>
                <w:rPr>
                  <w:rStyle w:val="Hipervnculo"/>
                  <w:lang w:val="es-DO"/>
                </w:rPr>
                <w:t>Certifi</w:t>
              </w:r>
              <w:r>
                <w:rPr>
                  <w:rStyle w:val="Hipervnculo"/>
                  <w:lang w:val="es-DO"/>
                </w:rPr>
                <w:t>c</w:t>
              </w:r>
              <w:r>
                <w:rPr>
                  <w:rStyle w:val="Hipervnculo"/>
                  <w:lang w:val="es-DO"/>
                </w:rPr>
                <w:t>ado</w:t>
              </w:r>
            </w:hyperlink>
          </w:p>
          <w:p w14:paraId="364FE01E" w14:textId="6634EF1B" w:rsidR="0024418B" w:rsidRPr="0024418B" w:rsidRDefault="0024418B" w:rsidP="005A656D">
            <w:pPr>
              <w:spacing w:line="235" w:lineRule="atLeast"/>
              <w:rPr>
                <w:u w:val="single"/>
                <w:lang w:val="es-DO"/>
              </w:rPr>
            </w:pPr>
            <w:r>
              <w:rPr>
                <w:lang w:val="es-DO"/>
              </w:rPr>
              <w:t>2017</w:t>
            </w:r>
          </w:p>
          <w:p w14:paraId="2D4F6AD2" w14:textId="2C9A4B84" w:rsidR="005A656D" w:rsidRDefault="005A656D" w:rsidP="005A656D">
            <w:pPr>
              <w:spacing w:line="235" w:lineRule="atLeast"/>
              <w:rPr>
                <w:rStyle w:val="Hipervnculo"/>
                <w:lang w:val="es-DO"/>
              </w:rPr>
            </w:pPr>
            <w:r w:rsidRPr="002F4EE8">
              <w:rPr>
                <w:lang w:val="es-DO"/>
              </w:rPr>
              <w:t>REPARADOR DE PC Y ADMINISTRADOR DE REDES</w:t>
            </w:r>
            <w:r>
              <w:rPr>
                <w:lang w:val="es-DO"/>
              </w:rPr>
              <w:t xml:space="preserve"> - </w:t>
            </w:r>
            <w:hyperlink r:id="rId16" w:history="1">
              <w:r w:rsidRPr="00AB1738">
                <w:rPr>
                  <w:rStyle w:val="Hipervnculo"/>
                  <w:lang w:val="es-DO"/>
                </w:rPr>
                <w:t>Certif</w:t>
              </w:r>
              <w:r w:rsidRPr="00AB1738">
                <w:rPr>
                  <w:rStyle w:val="Hipervnculo"/>
                  <w:lang w:val="es-DO"/>
                </w:rPr>
                <w:t>i</w:t>
              </w:r>
              <w:r w:rsidRPr="00AB1738">
                <w:rPr>
                  <w:rStyle w:val="Hipervnculo"/>
                  <w:lang w:val="es-DO"/>
                </w:rPr>
                <w:t xml:space="preserve">cado </w:t>
              </w:r>
            </w:hyperlink>
          </w:p>
          <w:p w14:paraId="23149C6F" w14:textId="45B7292C" w:rsidR="00133593" w:rsidRDefault="0024418B" w:rsidP="005A656D">
            <w:pPr>
              <w:spacing w:line="235" w:lineRule="atLeast"/>
              <w:rPr>
                <w:lang w:val="es-DO"/>
              </w:rPr>
            </w:pPr>
            <w:r>
              <w:rPr>
                <w:lang w:val="es-DO"/>
              </w:rPr>
              <w:t>2017</w:t>
            </w:r>
          </w:p>
          <w:p w14:paraId="552DF31D" w14:textId="3DD6E94A" w:rsidR="005A656D" w:rsidRDefault="005A656D" w:rsidP="00133593">
            <w:pPr>
              <w:spacing w:line="235" w:lineRule="atLeast"/>
              <w:rPr>
                <w:rStyle w:val="Hipervnculo"/>
                <w:lang w:val="es-DO"/>
              </w:rPr>
            </w:pPr>
            <w:r w:rsidRPr="00AB1738">
              <w:rPr>
                <w:lang w:val="es-DO"/>
              </w:rPr>
              <w:t>DISEÑADOR DE PAGINAS WEB Y CSS</w:t>
            </w:r>
            <w:r>
              <w:rPr>
                <w:lang w:val="es-DO"/>
              </w:rPr>
              <w:t xml:space="preserve"> -</w:t>
            </w:r>
            <w:r w:rsidR="0024418B">
              <w:rPr>
                <w:lang w:val="es-DO"/>
              </w:rPr>
              <w:t xml:space="preserve"> </w:t>
            </w:r>
            <w:hyperlink r:id="rId17" w:history="1">
              <w:r w:rsidR="0024418B" w:rsidRPr="0024418B">
                <w:rPr>
                  <w:rStyle w:val="Hipervnculo"/>
                  <w:lang w:val="es-DO"/>
                </w:rPr>
                <w:t>Certifi</w:t>
              </w:r>
              <w:r w:rsidR="0024418B" w:rsidRPr="0024418B">
                <w:rPr>
                  <w:rStyle w:val="Hipervnculo"/>
                  <w:lang w:val="es-DO"/>
                </w:rPr>
                <w:t>c</w:t>
              </w:r>
              <w:r w:rsidR="0024418B" w:rsidRPr="0024418B">
                <w:rPr>
                  <w:rStyle w:val="Hipervnculo"/>
                  <w:lang w:val="es-DO"/>
                </w:rPr>
                <w:t>ado</w:t>
              </w:r>
            </w:hyperlink>
          </w:p>
          <w:p w14:paraId="7821CC3E" w14:textId="53EB7B2D" w:rsidR="00133593" w:rsidRDefault="0024418B" w:rsidP="00133593">
            <w:pPr>
              <w:spacing w:line="235" w:lineRule="atLeast"/>
              <w:rPr>
                <w:lang w:val="es-DO"/>
              </w:rPr>
            </w:pPr>
            <w:r>
              <w:rPr>
                <w:lang w:val="es-DO"/>
              </w:rPr>
              <w:t>2017</w:t>
            </w:r>
          </w:p>
          <w:p w14:paraId="5ED47C85" w14:textId="43A55917" w:rsidR="005A656D" w:rsidRDefault="005A656D" w:rsidP="005A656D">
            <w:pPr>
              <w:spacing w:line="235" w:lineRule="atLeast"/>
              <w:rPr>
                <w:rStyle w:val="Hipervnculo"/>
                <w:lang w:val="es-DO"/>
              </w:rPr>
            </w:pPr>
            <w:r w:rsidRPr="00AB1738">
              <w:rPr>
                <w:lang w:val="es-DO"/>
              </w:rPr>
              <w:t xml:space="preserve">MANEJADOR DE SISTEMA OPERATIVO LINUX </w:t>
            </w:r>
            <w:r>
              <w:rPr>
                <w:lang w:val="es-DO"/>
              </w:rPr>
              <w:t xml:space="preserve">- </w:t>
            </w:r>
            <w:hyperlink r:id="rId18" w:history="1">
              <w:r w:rsidRPr="00AB1738">
                <w:rPr>
                  <w:rStyle w:val="Hipervnculo"/>
                  <w:lang w:val="es-DO"/>
                </w:rPr>
                <w:t>Ce</w:t>
              </w:r>
              <w:r w:rsidRPr="00AB1738">
                <w:rPr>
                  <w:rStyle w:val="Hipervnculo"/>
                  <w:lang w:val="es-DO"/>
                </w:rPr>
                <w:t>r</w:t>
              </w:r>
              <w:r w:rsidRPr="00AB1738">
                <w:rPr>
                  <w:rStyle w:val="Hipervnculo"/>
                  <w:lang w:val="es-DO"/>
                </w:rPr>
                <w:t xml:space="preserve">tificado </w:t>
              </w:r>
            </w:hyperlink>
          </w:p>
          <w:sdt>
            <w:sdtPr>
              <w:id w:val="1001553383"/>
              <w:placeholder>
                <w:docPart w:val="4E3AEE464E3B41F69B5FAA67DBBFACDA"/>
              </w:placeholder>
              <w:temporary/>
              <w:showingPlcHdr/>
              <w15:appearance w15:val="hidden"/>
            </w:sdtPr>
            <w:sdtEndPr/>
            <w:sdtContent>
              <w:p w14:paraId="696CAC2E" w14:textId="77777777" w:rsidR="00B50A3E" w:rsidRPr="0059649E" w:rsidRDefault="00B50A3E" w:rsidP="00B50A3E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65F94C9C" w14:textId="77777777" w:rsidR="000651F5" w:rsidRPr="00374761" w:rsidRDefault="000651F5" w:rsidP="000651F5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Analista de Tele medición</w:t>
            </w:r>
          </w:p>
          <w:p w14:paraId="38F8950B" w14:textId="63EF2C14" w:rsidR="00B50A3E" w:rsidRPr="00C81157" w:rsidRDefault="00B50A3E" w:rsidP="00C81157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Julio 2020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  <w:r w:rsidR="005513F9">
              <w:rPr>
                <w:sz w:val="20"/>
                <w:szCs w:val="24"/>
                <w:lang w:bidi="es-ES"/>
              </w:rPr>
              <w:t>–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  <w:r w:rsidR="005513F9">
              <w:rPr>
                <w:sz w:val="20"/>
                <w:szCs w:val="24"/>
              </w:rPr>
              <w:t>hasta la actualidad</w:t>
            </w:r>
            <w:r w:rsidR="00C81157">
              <w:rPr>
                <w:sz w:val="20"/>
                <w:szCs w:val="24"/>
              </w:rPr>
              <w:t xml:space="preserve"> -</w:t>
            </w:r>
            <w:r w:rsidR="00C81157" w:rsidRPr="00374761">
              <w:rPr>
                <w:sz w:val="20"/>
                <w:szCs w:val="24"/>
              </w:rPr>
              <w:t xml:space="preserve"> </w:t>
            </w:r>
            <w:r w:rsidR="00C81157" w:rsidRPr="00374761">
              <w:rPr>
                <w:sz w:val="20"/>
                <w:szCs w:val="24"/>
              </w:rPr>
              <w:t xml:space="preserve">Edenorte </w:t>
            </w:r>
            <w:proofErr w:type="gramStart"/>
            <w:r w:rsidR="00C81157" w:rsidRPr="00374761">
              <w:rPr>
                <w:sz w:val="20"/>
                <w:szCs w:val="24"/>
              </w:rPr>
              <w:t>Dominicana</w:t>
            </w:r>
            <w:proofErr w:type="gramEnd"/>
            <w:r w:rsidR="00C81157" w:rsidRPr="00374761">
              <w:rPr>
                <w:sz w:val="20"/>
                <w:szCs w:val="24"/>
              </w:rPr>
              <w:t>, S.A.</w:t>
            </w:r>
            <w:r w:rsidR="00C81157" w:rsidRPr="00374761">
              <w:rPr>
                <w:sz w:val="20"/>
                <w:szCs w:val="24"/>
                <w:lang w:bidi="es-ES"/>
              </w:rPr>
              <w:t xml:space="preserve"> </w:t>
            </w:r>
          </w:p>
          <w:p w14:paraId="220687C4" w14:textId="4E3EB7B3" w:rsidR="005513F9" w:rsidRDefault="00B50A3E" w:rsidP="00B50A3E">
            <w:pPr>
              <w:rPr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Administr</w:t>
            </w:r>
            <w:r w:rsidR="005513F9">
              <w:rPr>
                <w:sz w:val="20"/>
                <w:szCs w:val="24"/>
              </w:rPr>
              <w:t>ar</w:t>
            </w:r>
            <w:r w:rsidRPr="00374761">
              <w:rPr>
                <w:sz w:val="20"/>
                <w:szCs w:val="24"/>
              </w:rPr>
              <w:t xml:space="preserve"> unos de los sistemas que requiere el </w:t>
            </w:r>
            <w:r w:rsidR="004C6099" w:rsidRPr="00374761">
              <w:rPr>
                <w:sz w:val="20"/>
                <w:szCs w:val="24"/>
              </w:rPr>
              <w:t>área</w:t>
            </w:r>
            <w:r w:rsidRPr="00374761">
              <w:rPr>
                <w:sz w:val="20"/>
                <w:szCs w:val="24"/>
              </w:rPr>
              <w:t xml:space="preserve"> Telemedida para la </w:t>
            </w:r>
            <w:r w:rsidR="004C6099" w:rsidRPr="00374761">
              <w:rPr>
                <w:sz w:val="20"/>
                <w:szCs w:val="24"/>
              </w:rPr>
              <w:t>comunicación</w:t>
            </w:r>
            <w:r w:rsidRPr="00374761">
              <w:rPr>
                <w:sz w:val="20"/>
                <w:szCs w:val="24"/>
              </w:rPr>
              <w:t xml:space="preserve"> con los equipos que se encargan de medir la </w:t>
            </w:r>
            <w:r w:rsidR="004C6099" w:rsidRPr="00374761">
              <w:rPr>
                <w:sz w:val="20"/>
                <w:szCs w:val="24"/>
              </w:rPr>
              <w:t>energía</w:t>
            </w:r>
            <w:r w:rsidRPr="00374761">
              <w:rPr>
                <w:sz w:val="20"/>
                <w:szCs w:val="24"/>
              </w:rPr>
              <w:t xml:space="preserve"> </w:t>
            </w:r>
            <w:r w:rsidR="004C6099" w:rsidRPr="00374761">
              <w:rPr>
                <w:sz w:val="20"/>
                <w:szCs w:val="24"/>
              </w:rPr>
              <w:t>eléctrica</w:t>
            </w:r>
            <w:r w:rsidRPr="00374761">
              <w:rPr>
                <w:sz w:val="20"/>
                <w:szCs w:val="24"/>
              </w:rPr>
              <w:t xml:space="preserve">. </w:t>
            </w:r>
          </w:p>
          <w:p w14:paraId="337AAA21" w14:textId="7761A603" w:rsidR="00B50A3E" w:rsidRPr="00374761" w:rsidRDefault="005513F9" w:rsidP="00B50A3E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Adicional a esto </w:t>
            </w:r>
            <w:r w:rsidR="00B50A3E" w:rsidRPr="00374761">
              <w:rPr>
                <w:sz w:val="20"/>
                <w:szCs w:val="24"/>
              </w:rPr>
              <w:t xml:space="preserve">se realiza </w:t>
            </w:r>
            <w:r w:rsidR="004C6099" w:rsidRPr="00374761">
              <w:rPr>
                <w:sz w:val="20"/>
                <w:szCs w:val="24"/>
              </w:rPr>
              <w:t>análisis</w:t>
            </w:r>
            <w:r w:rsidR="00B50A3E" w:rsidRPr="00374761">
              <w:rPr>
                <w:sz w:val="20"/>
                <w:szCs w:val="24"/>
              </w:rPr>
              <w:t xml:space="preserve"> de los datos obtenidos por </w:t>
            </w:r>
            <w:r w:rsidR="004C6099" w:rsidRPr="00374761">
              <w:rPr>
                <w:sz w:val="20"/>
                <w:szCs w:val="24"/>
              </w:rPr>
              <w:t>el sistema</w:t>
            </w:r>
            <w:r w:rsidR="00B50A3E" w:rsidRPr="00374761">
              <w:rPr>
                <w:sz w:val="20"/>
                <w:szCs w:val="24"/>
              </w:rPr>
              <w:t>.</w:t>
            </w:r>
            <w:r w:rsidR="00B50A3E" w:rsidRPr="00374761">
              <w:rPr>
                <w:sz w:val="20"/>
                <w:szCs w:val="24"/>
                <w:lang w:bidi="es-ES"/>
              </w:rPr>
              <w:t xml:space="preserve"> </w:t>
            </w:r>
          </w:p>
          <w:p w14:paraId="03DD7362" w14:textId="77777777" w:rsidR="00B50A3E" w:rsidRPr="00374761" w:rsidRDefault="00B50A3E" w:rsidP="00B50A3E">
            <w:pPr>
              <w:rPr>
                <w:sz w:val="20"/>
                <w:szCs w:val="24"/>
              </w:rPr>
            </w:pPr>
          </w:p>
          <w:p w14:paraId="2EC5F753" w14:textId="77777777" w:rsidR="000651F5" w:rsidRPr="00374761" w:rsidRDefault="000651F5" w:rsidP="000651F5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Gestor de Materiales</w:t>
            </w:r>
          </w:p>
          <w:p w14:paraId="569268EC" w14:textId="3ECD457A" w:rsidR="00B50A3E" w:rsidRPr="00C81157" w:rsidRDefault="00B50A3E" w:rsidP="00C81157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Febrero 2020</w:t>
            </w:r>
            <w:r w:rsidRPr="00374761">
              <w:rPr>
                <w:sz w:val="20"/>
                <w:szCs w:val="24"/>
                <w:lang w:bidi="es-ES"/>
              </w:rPr>
              <w:t xml:space="preserve"> – </w:t>
            </w:r>
            <w:r w:rsidRPr="00374761">
              <w:rPr>
                <w:sz w:val="20"/>
                <w:szCs w:val="24"/>
              </w:rPr>
              <w:t>Julio 2020</w:t>
            </w:r>
            <w:r w:rsidR="00C81157">
              <w:rPr>
                <w:sz w:val="20"/>
                <w:szCs w:val="24"/>
              </w:rPr>
              <w:t xml:space="preserve"> -</w:t>
            </w:r>
            <w:r w:rsidR="00C81157" w:rsidRPr="00374761">
              <w:rPr>
                <w:sz w:val="20"/>
                <w:szCs w:val="24"/>
              </w:rPr>
              <w:t xml:space="preserve"> </w:t>
            </w:r>
            <w:r w:rsidR="00C81157" w:rsidRPr="00374761">
              <w:rPr>
                <w:sz w:val="20"/>
                <w:szCs w:val="24"/>
              </w:rPr>
              <w:t xml:space="preserve">Edenorte </w:t>
            </w:r>
            <w:proofErr w:type="gramStart"/>
            <w:r w:rsidR="00C81157" w:rsidRPr="00374761">
              <w:rPr>
                <w:sz w:val="20"/>
                <w:szCs w:val="24"/>
              </w:rPr>
              <w:t>Dominicana</w:t>
            </w:r>
            <w:proofErr w:type="gramEnd"/>
            <w:r w:rsidR="00C81157" w:rsidRPr="00374761">
              <w:rPr>
                <w:sz w:val="20"/>
                <w:szCs w:val="24"/>
              </w:rPr>
              <w:t>, S.A.</w:t>
            </w:r>
          </w:p>
          <w:p w14:paraId="4CFC6B85" w14:textId="0C228DC3" w:rsidR="00B50A3E" w:rsidRPr="00374761" w:rsidRDefault="004B7652" w:rsidP="00B50A3E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</w:t>
            </w:r>
            <w:r w:rsidR="00B50A3E" w:rsidRPr="00374761">
              <w:rPr>
                <w:sz w:val="20"/>
                <w:szCs w:val="24"/>
              </w:rPr>
              <w:t>oordinar, planificar y controlar el abastecimiento de materiales necesarios para los trabajos técnicos de las brigadas del sector Industrial en Edenorte S. A</w:t>
            </w:r>
          </w:p>
          <w:p w14:paraId="6784DE8E" w14:textId="4605B588" w:rsidR="00B50A3E" w:rsidRDefault="00B50A3E" w:rsidP="00B50A3E">
            <w:pPr>
              <w:rPr>
                <w:sz w:val="20"/>
                <w:szCs w:val="24"/>
              </w:rPr>
            </w:pPr>
          </w:p>
          <w:p w14:paraId="64120922" w14:textId="77777777" w:rsidR="00C81157" w:rsidRPr="00374761" w:rsidRDefault="00C81157" w:rsidP="00B50A3E">
            <w:pPr>
              <w:rPr>
                <w:sz w:val="20"/>
                <w:szCs w:val="24"/>
              </w:rPr>
            </w:pPr>
          </w:p>
          <w:p w14:paraId="3C2DB063" w14:textId="77777777" w:rsidR="000651F5" w:rsidRPr="00374761" w:rsidRDefault="000651F5" w:rsidP="000651F5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lastRenderedPageBreak/>
              <w:t>Gestor De Datos</w:t>
            </w:r>
          </w:p>
          <w:p w14:paraId="77392B6C" w14:textId="2F8FE83D" w:rsidR="00B50A3E" w:rsidRPr="00C81157" w:rsidRDefault="00B50A3E" w:rsidP="00C81157">
            <w:pPr>
              <w:pStyle w:val="Ttulo4"/>
              <w:rPr>
                <w:bCs/>
                <w:sz w:val="20"/>
                <w:szCs w:val="24"/>
              </w:rPr>
            </w:pPr>
            <w:r w:rsidRPr="00374761">
              <w:rPr>
                <w:sz w:val="20"/>
                <w:szCs w:val="24"/>
              </w:rPr>
              <w:t>Agosto 2018</w:t>
            </w:r>
            <w:r w:rsidRPr="00374761">
              <w:rPr>
                <w:sz w:val="20"/>
                <w:szCs w:val="24"/>
                <w:lang w:bidi="es-ES"/>
              </w:rPr>
              <w:t xml:space="preserve"> </w:t>
            </w:r>
            <w:r w:rsidR="004C6099" w:rsidRPr="00374761">
              <w:rPr>
                <w:sz w:val="20"/>
                <w:szCs w:val="24"/>
                <w:lang w:bidi="es-ES"/>
              </w:rPr>
              <w:t xml:space="preserve">- </w:t>
            </w:r>
            <w:proofErr w:type="gramStart"/>
            <w:r w:rsidR="004C6099" w:rsidRPr="00374761">
              <w:rPr>
                <w:sz w:val="20"/>
                <w:szCs w:val="24"/>
              </w:rPr>
              <w:t>Febrero</w:t>
            </w:r>
            <w:proofErr w:type="gramEnd"/>
            <w:r w:rsidRPr="00374761">
              <w:rPr>
                <w:sz w:val="20"/>
                <w:szCs w:val="24"/>
              </w:rPr>
              <w:t xml:space="preserve"> 2020</w:t>
            </w:r>
            <w:r w:rsidR="00C81157">
              <w:rPr>
                <w:sz w:val="20"/>
                <w:szCs w:val="24"/>
              </w:rPr>
              <w:t xml:space="preserve"> -</w:t>
            </w:r>
            <w:r w:rsidR="00C81157" w:rsidRPr="00374761">
              <w:rPr>
                <w:sz w:val="20"/>
                <w:szCs w:val="24"/>
              </w:rPr>
              <w:t xml:space="preserve"> </w:t>
            </w:r>
            <w:r w:rsidR="00C81157" w:rsidRPr="00374761">
              <w:rPr>
                <w:sz w:val="20"/>
                <w:szCs w:val="24"/>
              </w:rPr>
              <w:t>Edenorte Dominicana, S.A.</w:t>
            </w:r>
            <w:r w:rsidR="00C81157" w:rsidRPr="00374761">
              <w:rPr>
                <w:sz w:val="20"/>
                <w:szCs w:val="24"/>
                <w:lang w:bidi="es-ES"/>
              </w:rPr>
              <w:t xml:space="preserve">  </w:t>
            </w:r>
            <w:r w:rsidR="00C81157" w:rsidRPr="00374761">
              <w:rPr>
                <w:sz w:val="20"/>
                <w:szCs w:val="24"/>
              </w:rPr>
              <w:t xml:space="preserve"> </w:t>
            </w:r>
          </w:p>
          <w:p w14:paraId="2EA6F832" w14:textId="62D9F851" w:rsidR="00B50A3E" w:rsidRPr="0059649E" w:rsidRDefault="004B7652" w:rsidP="00B50A3E">
            <w:r>
              <w:rPr>
                <w:sz w:val="20"/>
                <w:szCs w:val="24"/>
              </w:rPr>
              <w:t>R</w:t>
            </w:r>
            <w:r w:rsidR="00347C38" w:rsidRPr="00374761">
              <w:rPr>
                <w:sz w:val="20"/>
                <w:szCs w:val="24"/>
              </w:rPr>
              <w:t>ecibir, verificar y plasmar en sistema los trabajos realizados en terreno por las brigadas.</w:t>
            </w:r>
            <w:r w:rsidR="00B50A3E" w:rsidRPr="00374761">
              <w:rPr>
                <w:sz w:val="20"/>
                <w:szCs w:val="24"/>
                <w:lang w:bidi="es-ES"/>
              </w:rPr>
              <w:t xml:space="preserve"> </w:t>
            </w:r>
          </w:p>
          <w:sdt>
            <w:sdtPr>
              <w:id w:val="1669594239"/>
              <w:placeholder>
                <w:docPart w:val="963775336FB843A199ABC03B0EB705AB"/>
              </w:placeholder>
              <w:temporary/>
              <w:showingPlcHdr/>
              <w15:appearance w15:val="hidden"/>
            </w:sdtPr>
            <w:sdtEndPr/>
            <w:sdtContent>
              <w:p w14:paraId="568C613E" w14:textId="77777777" w:rsidR="00B50A3E" w:rsidRPr="0059649E" w:rsidRDefault="00B50A3E" w:rsidP="00B50A3E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43584479" w14:textId="77777777" w:rsidR="009B3F4A" w:rsidRDefault="009B3F4A" w:rsidP="009B3F4A">
            <w:pPr>
              <w:rPr>
                <w:color w:val="000000" w:themeColor="text1"/>
                <w:sz w:val="20"/>
                <w:szCs w:val="24"/>
              </w:rPr>
            </w:pPr>
            <w:r w:rsidRPr="00374761">
              <w:rPr>
                <w:color w:val="000000" w:themeColor="text1"/>
                <w:sz w:val="20"/>
                <w:szCs w:val="24"/>
              </w:rPr>
              <w:t>Java</w:t>
            </w:r>
          </w:p>
          <w:p w14:paraId="304D6FB8" w14:textId="06A3E653" w:rsidR="009B3F4A" w:rsidRDefault="009B3F4A" w:rsidP="009B3F4A">
            <w:pPr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4"/>
              </w:rPr>
              <w:t>Python</w:t>
            </w:r>
          </w:p>
          <w:p w14:paraId="7E66A86C" w14:textId="6A5CDBF4" w:rsidR="009B3F4A" w:rsidRDefault="009B3F4A" w:rsidP="009B3F4A">
            <w:pPr>
              <w:rPr>
                <w:color w:val="000000" w:themeColor="text1"/>
                <w:sz w:val="20"/>
                <w:szCs w:val="24"/>
              </w:rPr>
            </w:pPr>
            <w:r w:rsidRPr="00374761">
              <w:rPr>
                <w:color w:val="000000" w:themeColor="text1"/>
                <w:sz w:val="20"/>
                <w:szCs w:val="24"/>
              </w:rPr>
              <w:t xml:space="preserve">SQL y </w:t>
            </w:r>
            <w:r w:rsidR="004C6099" w:rsidRPr="00374761">
              <w:rPr>
                <w:color w:val="000000" w:themeColor="text1"/>
                <w:sz w:val="20"/>
                <w:szCs w:val="24"/>
              </w:rPr>
              <w:t>MySQL</w:t>
            </w:r>
          </w:p>
          <w:p w14:paraId="72187772" w14:textId="0D4C739F" w:rsidR="009B3F4A" w:rsidRDefault="009B3F4A" w:rsidP="009B3F4A">
            <w:pPr>
              <w:rPr>
                <w:color w:val="000000" w:themeColor="text1"/>
                <w:sz w:val="20"/>
                <w:szCs w:val="24"/>
              </w:rPr>
            </w:pPr>
            <w:r w:rsidRPr="00374761">
              <w:rPr>
                <w:color w:val="000000" w:themeColor="text1"/>
                <w:sz w:val="20"/>
                <w:szCs w:val="24"/>
              </w:rPr>
              <w:t>HTML y Css</w:t>
            </w:r>
          </w:p>
          <w:p w14:paraId="0DE10486" w14:textId="64BDA627" w:rsidR="009B3F4A" w:rsidRDefault="00347C38" w:rsidP="00B50A3E">
            <w:pPr>
              <w:rPr>
                <w:color w:val="000000" w:themeColor="text1"/>
                <w:sz w:val="20"/>
                <w:szCs w:val="24"/>
              </w:rPr>
            </w:pPr>
            <w:r w:rsidRPr="00374761">
              <w:rPr>
                <w:color w:val="000000" w:themeColor="text1"/>
                <w:sz w:val="20"/>
                <w:szCs w:val="24"/>
              </w:rPr>
              <w:t>PHP</w:t>
            </w:r>
          </w:p>
          <w:p w14:paraId="333E0772" w14:textId="77777777" w:rsidR="009B3F4A" w:rsidRDefault="009B3F4A" w:rsidP="009B3F4A">
            <w:pPr>
              <w:rPr>
                <w:color w:val="000000" w:themeColor="text1"/>
                <w:sz w:val="20"/>
                <w:szCs w:val="24"/>
              </w:rPr>
            </w:pPr>
            <w:r w:rsidRPr="00374761">
              <w:rPr>
                <w:color w:val="000000" w:themeColor="text1"/>
                <w:sz w:val="20"/>
                <w:szCs w:val="24"/>
              </w:rPr>
              <w:t>JavaScript</w:t>
            </w:r>
          </w:p>
          <w:p w14:paraId="627B6183" w14:textId="21AADF1C" w:rsidR="004B7652" w:rsidRPr="00347C38" w:rsidRDefault="004B7652" w:rsidP="009B3F4A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4"/>
              </w:rPr>
              <w:t>Angular</w:t>
            </w:r>
          </w:p>
        </w:tc>
      </w:tr>
    </w:tbl>
    <w:p w14:paraId="5AC972F0" w14:textId="77777777" w:rsidR="0043117B" w:rsidRPr="0059649E" w:rsidRDefault="00D933FD" w:rsidP="000C45FF">
      <w:pPr>
        <w:tabs>
          <w:tab w:val="left" w:pos="990"/>
        </w:tabs>
      </w:pPr>
    </w:p>
    <w:sectPr w:rsidR="0043117B" w:rsidRPr="0059649E" w:rsidSect="0059649E">
      <w:headerReference w:type="default" r:id="rId1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9A1DF" w14:textId="77777777" w:rsidR="00D933FD" w:rsidRDefault="00D933FD" w:rsidP="000C45FF">
      <w:r>
        <w:separator/>
      </w:r>
    </w:p>
  </w:endnote>
  <w:endnote w:type="continuationSeparator" w:id="0">
    <w:p w14:paraId="43F33DC0" w14:textId="77777777" w:rsidR="00D933FD" w:rsidRDefault="00D933F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5F3D4" w14:textId="77777777" w:rsidR="00D933FD" w:rsidRDefault="00D933FD" w:rsidP="000C45FF">
      <w:r>
        <w:separator/>
      </w:r>
    </w:p>
  </w:footnote>
  <w:footnote w:type="continuationSeparator" w:id="0">
    <w:p w14:paraId="0C651DCE" w14:textId="77777777" w:rsidR="00D933FD" w:rsidRDefault="00D933F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04471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78DA91B4" wp14:editId="7414A10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33545720">
    <w:abstractNumId w:val="10"/>
  </w:num>
  <w:num w:numId="2" w16cid:durableId="2055618953">
    <w:abstractNumId w:val="11"/>
  </w:num>
  <w:num w:numId="3" w16cid:durableId="446588730">
    <w:abstractNumId w:val="8"/>
  </w:num>
  <w:num w:numId="4" w16cid:durableId="734279803">
    <w:abstractNumId w:val="3"/>
  </w:num>
  <w:num w:numId="5" w16cid:durableId="1331712809">
    <w:abstractNumId w:val="2"/>
  </w:num>
  <w:num w:numId="6" w16cid:durableId="1533810372">
    <w:abstractNumId w:val="1"/>
  </w:num>
  <w:num w:numId="7" w16cid:durableId="86393252">
    <w:abstractNumId w:val="0"/>
  </w:num>
  <w:num w:numId="8" w16cid:durableId="1182629236">
    <w:abstractNumId w:val="9"/>
  </w:num>
  <w:num w:numId="9" w16cid:durableId="1771393799">
    <w:abstractNumId w:val="7"/>
  </w:num>
  <w:num w:numId="10" w16cid:durableId="1251163500">
    <w:abstractNumId w:val="6"/>
  </w:num>
  <w:num w:numId="11" w16cid:durableId="1549146671">
    <w:abstractNumId w:val="5"/>
  </w:num>
  <w:num w:numId="12" w16cid:durableId="1747416071">
    <w:abstractNumId w:val="4"/>
  </w:num>
  <w:num w:numId="13" w16cid:durableId="12454596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99"/>
    <w:rsid w:val="00036450"/>
    <w:rsid w:val="000651F5"/>
    <w:rsid w:val="00075675"/>
    <w:rsid w:val="00094499"/>
    <w:rsid w:val="000A52EB"/>
    <w:rsid w:val="000C45FF"/>
    <w:rsid w:val="000E3FD1"/>
    <w:rsid w:val="00112054"/>
    <w:rsid w:val="00133593"/>
    <w:rsid w:val="001424E5"/>
    <w:rsid w:val="001525E1"/>
    <w:rsid w:val="00162676"/>
    <w:rsid w:val="00180329"/>
    <w:rsid w:val="0019001F"/>
    <w:rsid w:val="001A74A5"/>
    <w:rsid w:val="001B2ABD"/>
    <w:rsid w:val="001E0391"/>
    <w:rsid w:val="001E1759"/>
    <w:rsid w:val="001F1ECC"/>
    <w:rsid w:val="002400EB"/>
    <w:rsid w:val="0024418B"/>
    <w:rsid w:val="002559EC"/>
    <w:rsid w:val="00256CF7"/>
    <w:rsid w:val="00281FD5"/>
    <w:rsid w:val="002D3CA3"/>
    <w:rsid w:val="0030481B"/>
    <w:rsid w:val="003156FC"/>
    <w:rsid w:val="003254B5"/>
    <w:rsid w:val="00347C38"/>
    <w:rsid w:val="0037121F"/>
    <w:rsid w:val="00374761"/>
    <w:rsid w:val="003A6B7D"/>
    <w:rsid w:val="003B06CA"/>
    <w:rsid w:val="004071FC"/>
    <w:rsid w:val="004142CD"/>
    <w:rsid w:val="00445947"/>
    <w:rsid w:val="004561E8"/>
    <w:rsid w:val="004813B3"/>
    <w:rsid w:val="00496591"/>
    <w:rsid w:val="004B7652"/>
    <w:rsid w:val="004C6099"/>
    <w:rsid w:val="004C63E4"/>
    <w:rsid w:val="004D3011"/>
    <w:rsid w:val="004F26B7"/>
    <w:rsid w:val="005262AC"/>
    <w:rsid w:val="005513F9"/>
    <w:rsid w:val="0059649E"/>
    <w:rsid w:val="005A656D"/>
    <w:rsid w:val="005E39D5"/>
    <w:rsid w:val="00600670"/>
    <w:rsid w:val="0062123A"/>
    <w:rsid w:val="00646E75"/>
    <w:rsid w:val="006771D0"/>
    <w:rsid w:val="00715FCB"/>
    <w:rsid w:val="00743101"/>
    <w:rsid w:val="007775E1"/>
    <w:rsid w:val="00781DB0"/>
    <w:rsid w:val="007867A0"/>
    <w:rsid w:val="007927F5"/>
    <w:rsid w:val="00802CA0"/>
    <w:rsid w:val="00841AA7"/>
    <w:rsid w:val="008F3148"/>
    <w:rsid w:val="009260CD"/>
    <w:rsid w:val="00952C25"/>
    <w:rsid w:val="009A09AC"/>
    <w:rsid w:val="009B3F4A"/>
    <w:rsid w:val="00A2118D"/>
    <w:rsid w:val="00A27FC1"/>
    <w:rsid w:val="00AC2099"/>
    <w:rsid w:val="00AD76E2"/>
    <w:rsid w:val="00AE3847"/>
    <w:rsid w:val="00B20152"/>
    <w:rsid w:val="00B21274"/>
    <w:rsid w:val="00B359E4"/>
    <w:rsid w:val="00B50A3E"/>
    <w:rsid w:val="00B57D98"/>
    <w:rsid w:val="00B70850"/>
    <w:rsid w:val="00C066B6"/>
    <w:rsid w:val="00C37BA1"/>
    <w:rsid w:val="00C4674C"/>
    <w:rsid w:val="00C506CF"/>
    <w:rsid w:val="00C72BED"/>
    <w:rsid w:val="00C81157"/>
    <w:rsid w:val="00C9578B"/>
    <w:rsid w:val="00CB0055"/>
    <w:rsid w:val="00CC0C6D"/>
    <w:rsid w:val="00D04BFE"/>
    <w:rsid w:val="00D2522B"/>
    <w:rsid w:val="00D422DE"/>
    <w:rsid w:val="00D5459D"/>
    <w:rsid w:val="00D57DB8"/>
    <w:rsid w:val="00D933FD"/>
    <w:rsid w:val="00DA1F4D"/>
    <w:rsid w:val="00DD172A"/>
    <w:rsid w:val="00E25A26"/>
    <w:rsid w:val="00E4381A"/>
    <w:rsid w:val="00E55D74"/>
    <w:rsid w:val="00E76DA6"/>
    <w:rsid w:val="00EE4C8D"/>
    <w:rsid w:val="00EF0854"/>
    <w:rsid w:val="00F244F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FA03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C38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374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ervicios.infotep.gob.do/Certificados/Forms/Reporte.aspx?id=CUN%2fCrqMqVoLnYMo1g904xsvJ5AkFAENCar0PSRRuLOeJXDmr5gWDH993YzhEaZH" TargetMode="External"/><Relationship Id="rId18" Type="http://schemas.openxmlformats.org/officeDocument/2006/relationships/hyperlink" Target="http://servicios.infotep.gob.do/Certificados/Forms/Reporte.aspx?id=CUN%2fCrqMqVoLnYMo1g904zfYP7WmzvdYX2NAYURmILHfHW6PjpoLpaAUFJQMDI15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github.com/FernandoEscoboza" TargetMode="External"/><Relationship Id="rId17" Type="http://schemas.openxmlformats.org/officeDocument/2006/relationships/hyperlink" Target="http://servicios.infotep.gob.do/Certificados/Forms/Reporte.aspx?id=CUN%2fCrqMqVoLnYMo1g904zfYP7WmzvdYX2NAYURmILGTpYcYGzJaxCASK8AyiFH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ervicios.infotep.gob.do/Certificados/Forms/Reporte.aspx?id=CUN%2fCrqMqVoLnYMo1g904xsvJ5AkFAENCar0PSRRuLNH%2fd9Kr71Ik5%2fh+lphVUv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fernando-escoboza-3b1171195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ervicios.infotep.gob.do/Certificados/Forms/Reporte.aspx?id=CUN%2fCrqMqVoLnYMo1g904%2fuva+HZgtPkK1zdVBcc8fi2mxUjjGY8R62dnFcfziOY" TargetMode="External"/><Relationship Id="rId10" Type="http://schemas.openxmlformats.org/officeDocument/2006/relationships/hyperlink" Target="https://fernandoescoboza.github.io/Curriculum-Vitae-Fernando-Escoboza-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servicios.infotep.gob.do/Certificados/Forms/Reporte.aspx?id=CUN%2fCrqMqVoLnYMo1g904%2fm6swDu+G1d1gI9wLH9KK7G%2f9ls3KSshOMPjNa44a5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ina\AppData\Local\Microsoft\Office\16.0\DTS\es-ES%7bBDFE4770-A35A-4607-BA21-229AFA10A4D4%7d\%7bC096CBC4-109E-485B-9EC9-9B0866BC7F7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85ABAC7BA2469599844FF7F44C6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ECF71-1152-4904-A23C-EDA5E19C0F9E}"/>
      </w:docPartPr>
      <w:docPartBody>
        <w:p w:rsidR="00851948" w:rsidRDefault="00AD5D56" w:rsidP="00AD5D56">
          <w:pPr>
            <w:pStyle w:val="B685ABAC7BA2469599844FF7F44C6553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0257D0E221C4458AB3996CF5727B8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3432C-A0FD-4CB3-96A4-F82A829FA679}"/>
      </w:docPartPr>
      <w:docPartBody>
        <w:p w:rsidR="00851948" w:rsidRDefault="00AD5D56" w:rsidP="00AD5D56">
          <w:pPr>
            <w:pStyle w:val="0257D0E221C4458AB3996CF5727B8A81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0CC92A39AE5C4471B0634CB456661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04C0B-B8FF-4832-A05E-956818ACCFDD}"/>
      </w:docPartPr>
      <w:docPartBody>
        <w:p w:rsidR="00851948" w:rsidRDefault="00AD5D56" w:rsidP="00AD5D56">
          <w:pPr>
            <w:pStyle w:val="0CC92A39AE5C4471B0634CB456661EDC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F314AF71151A4B05A810A037654B0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93DB-545A-4126-8CCF-E1EA651C7DFA}"/>
      </w:docPartPr>
      <w:docPartBody>
        <w:p w:rsidR="00851948" w:rsidRDefault="00AD5D56" w:rsidP="00AD5D56">
          <w:pPr>
            <w:pStyle w:val="F314AF71151A4B05A810A037654B0A85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A37CA12C02E34117BCD5343CE26B9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EE10C-0FEC-40DA-B1BA-571890756342}"/>
      </w:docPartPr>
      <w:docPartBody>
        <w:p w:rsidR="00851948" w:rsidRDefault="00AD5D56" w:rsidP="00AD5D56">
          <w:pPr>
            <w:pStyle w:val="A37CA12C02E34117BCD5343CE26B948B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4E3AEE464E3B41F69B5FAA67DBBFA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7C5DF-28C6-4E87-BC17-FE3D34F4B0E8}"/>
      </w:docPartPr>
      <w:docPartBody>
        <w:p w:rsidR="00851948" w:rsidRDefault="00AD5D56" w:rsidP="00AD5D56">
          <w:pPr>
            <w:pStyle w:val="4E3AEE464E3B41F69B5FAA67DBBFACDA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963775336FB843A199ABC03B0EB70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64177-D124-43F7-9241-FF4C17FCF3B9}"/>
      </w:docPartPr>
      <w:docPartBody>
        <w:p w:rsidR="00851948" w:rsidRDefault="00AD5D56" w:rsidP="00AD5D56">
          <w:pPr>
            <w:pStyle w:val="963775336FB843A199ABC03B0EB705AB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56"/>
    <w:rsid w:val="00033095"/>
    <w:rsid w:val="003E38BC"/>
    <w:rsid w:val="00851948"/>
    <w:rsid w:val="00931672"/>
    <w:rsid w:val="00AD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AD5D5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5D56"/>
    <w:rPr>
      <w:rFonts w:ascii="Century Gothic" w:hAnsi="Century Gothic"/>
      <w:color w:val="C45911" w:themeColor="accent2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D5D56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B685ABAC7BA2469599844FF7F44C6553">
    <w:name w:val="B685ABAC7BA2469599844FF7F44C6553"/>
    <w:rsid w:val="00AD5D56"/>
  </w:style>
  <w:style w:type="paragraph" w:customStyle="1" w:styleId="0257D0E221C4458AB3996CF5727B8A81">
    <w:name w:val="0257D0E221C4458AB3996CF5727B8A81"/>
    <w:rsid w:val="00AD5D56"/>
  </w:style>
  <w:style w:type="paragraph" w:customStyle="1" w:styleId="0CC92A39AE5C4471B0634CB456661EDC">
    <w:name w:val="0CC92A39AE5C4471B0634CB456661EDC"/>
    <w:rsid w:val="00AD5D56"/>
  </w:style>
  <w:style w:type="paragraph" w:customStyle="1" w:styleId="F314AF71151A4B05A810A037654B0A85">
    <w:name w:val="F314AF71151A4B05A810A037654B0A85"/>
    <w:rsid w:val="00AD5D56"/>
  </w:style>
  <w:style w:type="paragraph" w:customStyle="1" w:styleId="A37CA12C02E34117BCD5343CE26B948B">
    <w:name w:val="A37CA12C02E34117BCD5343CE26B948B"/>
    <w:rsid w:val="00AD5D56"/>
  </w:style>
  <w:style w:type="paragraph" w:customStyle="1" w:styleId="4E3AEE464E3B41F69B5FAA67DBBFACDA">
    <w:name w:val="4E3AEE464E3B41F69B5FAA67DBBFACDA"/>
    <w:rsid w:val="00AD5D56"/>
  </w:style>
  <w:style w:type="paragraph" w:customStyle="1" w:styleId="963775336FB843A199ABC03B0EB705AB">
    <w:name w:val="963775336FB843A199ABC03B0EB705AB"/>
    <w:rsid w:val="00AD5D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{C096CBC4-109E-485B-9EC9-9B0866BC7F77}tf00546271_win32.dotx</Template>
  <TotalTime>0</TotalTime>
  <Pages>2</Pages>
  <Words>583</Words>
  <Characters>2566</Characters>
  <Application>Microsoft Office Word</Application>
  <DocSecurity>0</DocSecurity>
  <Lines>183</Lines>
  <Paragraphs>209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2022-04-09T11:03:00Z</dcterms:created>
  <dcterms:modified xsi:type="dcterms:W3CDTF">2022-05-27T16:57:00Z</dcterms:modified>
</cp:coreProperties>
</file>